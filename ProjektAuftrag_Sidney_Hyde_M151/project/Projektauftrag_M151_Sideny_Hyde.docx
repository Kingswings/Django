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7506"/>
      </w:tblGrid>
      <w:tr w:rsidR="00BE31EB" w14:paraId="31FDBE40" w14:textId="77777777" w:rsidTr="14A2834D">
        <w:tc>
          <w:tcPr>
            <w:tcW w:w="9911" w:type="dxa"/>
            <w:gridSpan w:val="2"/>
          </w:tcPr>
          <w:p w14:paraId="011F89FF" w14:textId="20987171" w:rsidR="00BE31EB" w:rsidRPr="00BE31EB" w:rsidRDefault="009C2118" w:rsidP="002529CD">
            <w:pPr>
              <w:pStyle w:val="Titel1"/>
              <w:pBdr>
                <w:bottom w:val="none" w:sz="0" w:space="0" w:color="auto"/>
              </w:pBdr>
              <w:spacing w:before="120" w:after="120"/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Local</w:t>
            </w:r>
            <w:proofErr w:type="spellEnd"/>
            <w:r>
              <w:rPr>
                <w:sz w:val="36"/>
              </w:rPr>
              <w:t xml:space="preserve"> Library</w:t>
            </w:r>
          </w:p>
        </w:tc>
      </w:tr>
      <w:tr w:rsidR="00BE31EB" w14:paraId="62C16B89" w14:textId="77777777" w:rsidTr="14A2834D">
        <w:tc>
          <w:tcPr>
            <w:tcW w:w="2405" w:type="dxa"/>
          </w:tcPr>
          <w:p w14:paraId="6E786E94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 w:rsidRPr="00BE31EB">
              <w:t>Ziel</w:t>
            </w:r>
          </w:p>
          <w:p w14:paraId="1D3726B5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Beschreibung der Ergebnisse</w:t>
            </w:r>
          </w:p>
        </w:tc>
        <w:tc>
          <w:tcPr>
            <w:tcW w:w="7506" w:type="dxa"/>
          </w:tcPr>
          <w:p w14:paraId="67D49E15" w14:textId="2F607120" w:rsidR="00BE31EB" w:rsidRPr="00A6397E" w:rsidRDefault="009C2118" w:rsidP="002529CD">
            <w:pPr>
              <w:spacing w:before="120" w:after="120"/>
              <w:rPr>
                <w:iCs/>
              </w:rPr>
            </w:pPr>
            <w:r>
              <w:rPr>
                <w:iCs/>
              </w:rPr>
              <w:t xml:space="preserve">Das Ergebnis sollte eine Bibliothek sein, wo Autoren etc. hinzugefügt werden können. </w:t>
            </w:r>
          </w:p>
        </w:tc>
      </w:tr>
      <w:tr w:rsidR="00BE31EB" w14:paraId="53EF928E" w14:textId="77777777" w:rsidTr="14A2834D">
        <w:tc>
          <w:tcPr>
            <w:tcW w:w="2405" w:type="dxa"/>
          </w:tcPr>
          <w:p w14:paraId="314753CB" w14:textId="6DB7393D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Projekt</w:t>
            </w:r>
            <w:r w:rsidR="00393EBD">
              <w:t>auftrag</w:t>
            </w:r>
          </w:p>
          <w:p w14:paraId="1866513D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Beschreibung in 5-6 Sätzen, was im Rahmen dieses Projekts umgesetzt werden soll.</w:t>
            </w:r>
          </w:p>
        </w:tc>
        <w:tc>
          <w:tcPr>
            <w:tcW w:w="7506" w:type="dxa"/>
          </w:tcPr>
          <w:p w14:paraId="2847575F" w14:textId="195268B2" w:rsidR="00BE31EB" w:rsidRDefault="008C5195" w:rsidP="002529CD">
            <w:pPr>
              <w:spacing w:before="120" w:after="120"/>
            </w:pPr>
            <w:r>
              <w:t>Es werden alle CRUD-Operationen umgesetzt, welche über ein GUI gesteuert werden können. Die Daten werden in einer Datenbank gespeichert. Ziel ist es keine Redundanz im Code zu haben.</w:t>
            </w:r>
          </w:p>
        </w:tc>
      </w:tr>
      <w:tr w:rsidR="00BE31EB" w14:paraId="3B658A85" w14:textId="77777777" w:rsidTr="14A2834D">
        <w:tc>
          <w:tcPr>
            <w:tcW w:w="2405" w:type="dxa"/>
          </w:tcPr>
          <w:p w14:paraId="28D63086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Erwartete Schwierigkeiten</w:t>
            </w:r>
          </w:p>
          <w:p w14:paraId="3C103D7A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Wo können Probleme auftreten? Wo bestehen Unsicherheiten? Was sind die kompliziertesten Arbeiten an diesem Projekt?</w:t>
            </w:r>
          </w:p>
        </w:tc>
        <w:tc>
          <w:tcPr>
            <w:tcW w:w="7506" w:type="dxa"/>
          </w:tcPr>
          <w:p w14:paraId="56133F05" w14:textId="76AF0059" w:rsidR="00DF7114" w:rsidRDefault="008C5195" w:rsidP="00AC18BC">
            <w:pPr>
              <w:spacing w:before="120" w:after="120"/>
            </w:pPr>
            <w:r>
              <w:t xml:space="preserve">Schwierigkeiten können </w:t>
            </w:r>
            <w:proofErr w:type="gramStart"/>
            <w:r>
              <w:t>entstehen</w:t>
            </w:r>
            <w:proofErr w:type="gramEnd"/>
            <w:r>
              <w:t xml:space="preserve"> wenn das Naming der Files nicht korrekt und sprechend ist, da es sich dann nicht reibungslos Anzeigen lässt und alles «gesucht» werden muss.</w:t>
            </w:r>
          </w:p>
        </w:tc>
      </w:tr>
      <w:tr w:rsidR="00BE31EB" w14:paraId="66924F1E" w14:textId="77777777" w:rsidTr="14A2834D">
        <w:tc>
          <w:tcPr>
            <w:tcW w:w="2405" w:type="dxa"/>
          </w:tcPr>
          <w:p w14:paraId="417FD2C7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Techniken, Frameworks und Tools</w:t>
            </w:r>
          </w:p>
          <w:p w14:paraId="5FC5FA8D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Welche Arbeitsmittel/Programmiersprachen können bzw. sollen für dieses Projekt eingesetzt werden?</w:t>
            </w:r>
          </w:p>
        </w:tc>
        <w:tc>
          <w:tcPr>
            <w:tcW w:w="7506" w:type="dxa"/>
          </w:tcPr>
          <w:p w14:paraId="762144EF" w14:textId="755E69F9" w:rsidR="00BE31EB" w:rsidRDefault="008C5195" w:rsidP="14A2834D">
            <w:p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Django</w:t>
            </w:r>
          </w:p>
          <w:p w14:paraId="3AC64BBD" w14:textId="77777777" w:rsidR="008C5195" w:rsidRDefault="008C5195" w:rsidP="14A2834D">
            <w:pPr>
              <w:spacing w:before="120" w:after="120" w:line="259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PostgresSQL</w:t>
            </w:r>
            <w:proofErr w:type="spellEnd"/>
          </w:p>
          <w:p w14:paraId="0B2DD786" w14:textId="77777777" w:rsidR="008C5195" w:rsidRDefault="008C5195" w:rsidP="14A2834D">
            <w:pPr>
              <w:spacing w:before="120" w:after="120" w:line="259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VsCode</w:t>
            </w:r>
            <w:proofErr w:type="spellEnd"/>
          </w:p>
          <w:p w14:paraId="170E3722" w14:textId="5CF0420E" w:rsidR="009C2118" w:rsidRDefault="009C2118" w:rsidP="14A2834D">
            <w:pPr>
              <w:spacing w:before="120" w:after="120" w:line="259" w:lineRule="auto"/>
              <w:rPr>
                <w:szCs w:val="22"/>
              </w:rPr>
            </w:pPr>
            <w:r>
              <w:rPr>
                <w:szCs w:val="22"/>
              </w:rPr>
              <w:t>Python</w:t>
            </w:r>
          </w:p>
          <w:p w14:paraId="4929E065" w14:textId="22B834FC" w:rsidR="008C5195" w:rsidRDefault="008C5195" w:rsidP="14A2834D">
            <w:pPr>
              <w:spacing w:before="120" w:after="120" w:line="259" w:lineRule="auto"/>
              <w:rPr>
                <w:szCs w:val="22"/>
              </w:rPr>
            </w:pPr>
          </w:p>
        </w:tc>
      </w:tr>
      <w:tr w:rsidR="00BE31EB" w14:paraId="3395FAAF" w14:textId="77777777" w:rsidTr="14A2834D">
        <w:tc>
          <w:tcPr>
            <w:tcW w:w="2405" w:type="dxa"/>
          </w:tcPr>
          <w:p w14:paraId="15F2163B" w14:textId="77777777" w:rsidR="00BE31EB" w:rsidRDefault="00BE31EB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Bemerkungen</w:t>
            </w:r>
          </w:p>
          <w:p w14:paraId="034B913B" w14:textId="77777777" w:rsidR="00BE31EB" w:rsidRPr="00BE31EB" w:rsidRDefault="00BE31EB" w:rsidP="00BE31EB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 xml:space="preserve">Hinweise, Links, Anmerkungen, Skizzen, </w:t>
            </w:r>
            <w:r w:rsidR="002529CD">
              <w:rPr>
                <w:lang w:val="de-CH"/>
              </w:rPr>
              <w:t>Wissenswertes, Beispiele, …</w:t>
            </w:r>
          </w:p>
        </w:tc>
        <w:tc>
          <w:tcPr>
            <w:tcW w:w="7506" w:type="dxa"/>
          </w:tcPr>
          <w:p w14:paraId="050F35F7" w14:textId="5858F9F5" w:rsidR="00DF7114" w:rsidRDefault="00B05165" w:rsidP="002529CD">
            <w:pPr>
              <w:spacing w:before="120" w:after="120"/>
            </w:pPr>
            <w:r w:rsidRPr="00B05165">
              <w:rPr>
                <w:rFonts w:cs="Arial"/>
              </w:rPr>
              <w:t xml:space="preserve"> </w:t>
            </w:r>
          </w:p>
        </w:tc>
      </w:tr>
      <w:tr w:rsidR="002529CD" w14:paraId="3A60799C" w14:textId="77777777" w:rsidTr="14A2834D">
        <w:tc>
          <w:tcPr>
            <w:tcW w:w="2405" w:type="dxa"/>
          </w:tcPr>
          <w:p w14:paraId="1BBECDA7" w14:textId="77777777" w:rsidR="002529CD" w:rsidRDefault="002529CD" w:rsidP="002529CD">
            <w:pPr>
              <w:pStyle w:val="Titel1"/>
              <w:pBdr>
                <w:bottom w:val="none" w:sz="0" w:space="0" w:color="auto"/>
              </w:pBdr>
              <w:spacing w:before="120" w:after="240"/>
            </w:pPr>
            <w:r>
              <w:t>Autor/-in</w:t>
            </w:r>
          </w:p>
          <w:p w14:paraId="01E45235" w14:textId="77777777" w:rsidR="002529CD" w:rsidRPr="002529CD" w:rsidRDefault="002529CD" w:rsidP="002529CD">
            <w:pPr>
              <w:pStyle w:val="BodyText"/>
              <w:ind w:left="0"/>
              <w:rPr>
                <w:lang w:val="de-CH"/>
              </w:rPr>
            </w:pPr>
            <w:r>
              <w:rPr>
                <w:lang w:val="de-CH"/>
              </w:rPr>
              <w:t>Vor- und Nachname</w:t>
            </w:r>
          </w:p>
        </w:tc>
        <w:tc>
          <w:tcPr>
            <w:tcW w:w="7506" w:type="dxa"/>
          </w:tcPr>
          <w:p w14:paraId="2F325E82" w14:textId="7D39FE79" w:rsidR="00DF7114" w:rsidRDefault="008C5195" w:rsidP="002529CD">
            <w:pPr>
              <w:spacing w:before="120" w:after="120"/>
            </w:pPr>
            <w:r>
              <w:t>Sidney Hyde</w:t>
            </w:r>
          </w:p>
        </w:tc>
      </w:tr>
    </w:tbl>
    <w:p w14:paraId="22261660" w14:textId="77777777" w:rsidR="00BE31EB" w:rsidRDefault="00BE31EB" w:rsidP="002529CD"/>
    <w:sectPr w:rsidR="00BE31EB" w:rsidSect="002529CD">
      <w:headerReference w:type="default" r:id="rId11"/>
      <w:footerReference w:type="default" r:id="rId12"/>
      <w:pgSz w:w="11906" w:h="16838" w:code="9"/>
      <w:pgMar w:top="2153" w:right="567" w:bottom="851" w:left="1418" w:header="567" w:footer="680" w:gutter="0"/>
      <w:cols w:space="720" w:equalWidth="0">
        <w:col w:w="9921" w:space="709"/>
      </w:cols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37CAB" w14:textId="77777777" w:rsidR="000D697B" w:rsidRDefault="000D697B">
      <w:r>
        <w:separator/>
      </w:r>
    </w:p>
  </w:endnote>
  <w:endnote w:type="continuationSeparator" w:id="0">
    <w:p w14:paraId="4E860C74" w14:textId="77777777" w:rsidR="000D697B" w:rsidRDefault="000D697B">
      <w:r>
        <w:continuationSeparator/>
      </w:r>
    </w:p>
  </w:endnote>
  <w:endnote w:type="continuationNotice" w:id="1">
    <w:p w14:paraId="05C5F5F1" w14:textId="77777777" w:rsidR="000D697B" w:rsidRDefault="000D69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889"/>
      <w:gridCol w:w="1333"/>
    </w:tblGrid>
    <w:tr w:rsidR="007D158C" w14:paraId="656E7860" w14:textId="77777777" w:rsidTr="000057BB">
      <w:trPr>
        <w:cantSplit/>
      </w:trPr>
      <w:tc>
        <w:tcPr>
          <w:tcW w:w="1706" w:type="dxa"/>
          <w:vAlign w:val="center"/>
        </w:tcPr>
        <w:p w14:paraId="7B3AD591" w14:textId="77777777" w:rsidR="007D158C" w:rsidRPr="00D230B3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</w:p>
      </w:tc>
      <w:tc>
        <w:tcPr>
          <w:tcW w:w="6889" w:type="dxa"/>
          <w:vAlign w:val="center"/>
        </w:tcPr>
        <w:p w14:paraId="1B200D6B" w14:textId="1BA2B7D4" w:rsidR="007D158C" w:rsidRPr="00D230B3" w:rsidRDefault="00D25209" w:rsidP="00393EBD">
          <w:pPr>
            <w:pStyle w:val="Header"/>
            <w:tabs>
              <w:tab w:val="clear" w:pos="5103"/>
              <w:tab w:val="clear" w:pos="9639"/>
            </w:tabs>
            <w:spacing w:before="60"/>
            <w:jc w:val="left"/>
            <w:rPr>
              <w:sz w:val="18"/>
            </w:rPr>
          </w:pPr>
          <w:r>
            <w:rPr>
              <w:sz w:val="18"/>
            </w:rPr>
            <w:t>P Wlodarczak</w:t>
          </w:r>
          <w:r w:rsidR="008245F1">
            <w:rPr>
              <w:sz w:val="18"/>
            </w:rPr>
            <w:t xml:space="preserve"> / </w:t>
          </w:r>
          <w:r w:rsidR="008245F1">
            <w:rPr>
              <w:sz w:val="18"/>
            </w:rPr>
            <w:fldChar w:fldCharType="begin"/>
          </w:r>
          <w:r w:rsidR="008245F1">
            <w:rPr>
              <w:sz w:val="18"/>
            </w:rPr>
            <w:instrText xml:space="preserve"> DOCPROPERTY  Comments  \* MERGEFORMAT </w:instrText>
          </w:r>
          <w:r w:rsidR="008245F1">
            <w:rPr>
              <w:sz w:val="18"/>
            </w:rPr>
            <w:fldChar w:fldCharType="separate"/>
          </w:r>
          <w:r w:rsidR="00DF7114">
            <w:rPr>
              <w:sz w:val="18"/>
            </w:rPr>
            <w:t xml:space="preserve">Version </w:t>
          </w:r>
          <w:r w:rsidR="00393EBD">
            <w:rPr>
              <w:sz w:val="18"/>
            </w:rPr>
            <w:t>1.2</w:t>
          </w:r>
          <w:r w:rsidR="00DF7114">
            <w:rPr>
              <w:sz w:val="18"/>
            </w:rPr>
            <w:t xml:space="preserve"> / </w:t>
          </w:r>
          <w:r w:rsidR="00393EBD">
            <w:rPr>
              <w:sz w:val="18"/>
            </w:rPr>
            <w:t>November</w:t>
          </w:r>
          <w:r>
            <w:rPr>
              <w:sz w:val="18"/>
            </w:rPr>
            <w:t xml:space="preserve"> </w:t>
          </w:r>
          <w:r w:rsidR="00DF7114">
            <w:rPr>
              <w:sz w:val="18"/>
            </w:rPr>
            <w:t>20</w:t>
          </w:r>
          <w:r>
            <w:rPr>
              <w:sz w:val="18"/>
            </w:rPr>
            <w:t>22</w:t>
          </w:r>
          <w:r w:rsidR="008245F1">
            <w:rPr>
              <w:sz w:val="18"/>
            </w:rPr>
            <w:fldChar w:fldCharType="end"/>
          </w:r>
        </w:p>
      </w:tc>
      <w:tc>
        <w:tcPr>
          <w:tcW w:w="1333" w:type="dxa"/>
          <w:vAlign w:val="center"/>
        </w:tcPr>
        <w:p w14:paraId="37AF9185" w14:textId="66A6A8A8" w:rsidR="007D158C" w:rsidRDefault="007D158C" w:rsidP="007D158C">
          <w:pPr>
            <w:pStyle w:val="Header"/>
            <w:tabs>
              <w:tab w:val="clear" w:pos="5103"/>
              <w:tab w:val="clear" w:pos="9639"/>
            </w:tabs>
            <w:spacing w:before="6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 \* MERGEFORMAT </w:instrText>
          </w:r>
          <w:r>
            <w:rPr>
              <w:sz w:val="18"/>
            </w:rPr>
            <w:fldChar w:fldCharType="separate"/>
          </w:r>
          <w:r w:rsidR="00393EB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 \* MERGEFORMAT </w:instrText>
          </w:r>
          <w:r>
            <w:rPr>
              <w:sz w:val="18"/>
            </w:rPr>
            <w:fldChar w:fldCharType="separate"/>
          </w:r>
          <w:r w:rsidR="00393EB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</w:p>
      </w:tc>
    </w:tr>
  </w:tbl>
  <w:p w14:paraId="5A0CEBA4" w14:textId="77777777" w:rsidR="00BE6BA8" w:rsidRDefault="00BE6BA8">
    <w:pPr>
      <w:pStyle w:val="Footer"/>
      <w:pBdr>
        <w:top w:val="none" w:sz="0" w:space="0" w:color="auto"/>
      </w:pBdr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1BEFD" w14:textId="77777777" w:rsidR="000D697B" w:rsidRDefault="000D697B">
      <w:r>
        <w:separator/>
      </w:r>
    </w:p>
  </w:footnote>
  <w:footnote w:type="continuationSeparator" w:id="0">
    <w:p w14:paraId="08585816" w14:textId="77777777" w:rsidR="000D697B" w:rsidRDefault="000D697B">
      <w:r>
        <w:continuationSeparator/>
      </w:r>
    </w:p>
  </w:footnote>
  <w:footnote w:type="continuationNotice" w:id="1">
    <w:p w14:paraId="3CFE1533" w14:textId="77777777" w:rsidR="000D697B" w:rsidRDefault="000D69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06"/>
      <w:gridCol w:w="6521"/>
      <w:gridCol w:w="1694"/>
    </w:tblGrid>
    <w:tr w:rsidR="007306DE" w14:paraId="14AA9BD7" w14:textId="77777777" w:rsidTr="000D45B4">
      <w:trPr>
        <w:cantSplit/>
        <w:trHeight w:hRule="exact" w:val="340"/>
      </w:trPr>
      <w:tc>
        <w:tcPr>
          <w:tcW w:w="9921" w:type="dxa"/>
          <w:gridSpan w:val="3"/>
          <w:tcBorders>
            <w:top w:val="nil"/>
            <w:left w:val="nil"/>
            <w:right w:val="nil"/>
          </w:tcBorders>
        </w:tcPr>
        <w:p w14:paraId="1E57BE46" w14:textId="348C775A" w:rsidR="00334657" w:rsidRPr="00B322C4" w:rsidRDefault="00334657" w:rsidP="00334657">
          <w:pPr>
            <w:pStyle w:val="Header"/>
            <w:jc w:val="left"/>
          </w:pPr>
          <w:r w:rsidRPr="00F87808">
            <w:rPr>
              <w:noProof/>
              <w:lang w:eastAsia="de-CH"/>
            </w:rPr>
            <w:drawing>
              <wp:inline distT="0" distB="0" distL="0" distR="0" wp14:anchorId="162180D2" wp14:editId="4BB331DB">
                <wp:extent cx="4819650" cy="19050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965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67514C5" w14:textId="54F6AB96" w:rsidR="007306DE" w:rsidRDefault="00D25209" w:rsidP="00974590">
          <w:pPr>
            <w:pStyle w:val="Header"/>
            <w:tabs>
              <w:tab w:val="clear" w:pos="5103"/>
            </w:tabs>
            <w:jc w:val="left"/>
          </w:pPr>
          <w:r w:rsidRPr="00C713CC">
            <w:rPr>
              <w:lang w:val="en-GB"/>
            </w:rPr>
            <w:t xml:space="preserve">                                                  </w:t>
          </w:r>
        </w:p>
      </w:tc>
    </w:tr>
    <w:tr w:rsidR="00BE6BA8" w14:paraId="6AED9668" w14:textId="77777777">
      <w:trPr>
        <w:cantSplit/>
        <w:trHeight w:hRule="exact" w:val="567"/>
      </w:trPr>
      <w:tc>
        <w:tcPr>
          <w:tcW w:w="1706" w:type="dxa"/>
          <w:vAlign w:val="center"/>
        </w:tcPr>
        <w:p w14:paraId="70294B83" w14:textId="1652D81E" w:rsidR="00BE6BA8" w:rsidRDefault="00CF77A1" w:rsidP="00393EBD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M151</w:t>
          </w:r>
        </w:p>
      </w:tc>
      <w:tc>
        <w:tcPr>
          <w:tcW w:w="6521" w:type="dxa"/>
          <w:vAlign w:val="center"/>
        </w:tcPr>
        <w:p w14:paraId="7B42DA92" w14:textId="2D569CD2" w:rsidR="00BE6BA8" w:rsidRDefault="00E67F4C">
          <w:pPr>
            <w:pStyle w:val="Header"/>
          </w:pPr>
          <w:r w:rsidRPr="00C42E6C">
            <w:rPr>
              <w:rFonts w:cs="Arial"/>
              <w:b/>
              <w:bCs/>
              <w:szCs w:val="22"/>
              <w:shd w:val="clear" w:color="auto" w:fill="FAF9F8"/>
            </w:rPr>
            <w:t>Datenbanken in Web-Applikation einbinden</w:t>
          </w:r>
        </w:p>
      </w:tc>
      <w:tc>
        <w:tcPr>
          <w:tcW w:w="1694" w:type="dxa"/>
          <w:vAlign w:val="center"/>
        </w:tcPr>
        <w:p w14:paraId="4EC80827" w14:textId="77777777" w:rsidR="00BE6BA8" w:rsidRDefault="00D94CDA" w:rsidP="00D94CDA">
          <w:pPr>
            <w:pStyle w:val="Header"/>
            <w:rPr>
              <w:b/>
              <w:bCs/>
              <w:sz w:val="40"/>
            </w:rPr>
          </w:pPr>
          <w:r>
            <w:rPr>
              <w:b/>
              <w:bCs/>
              <w:sz w:val="40"/>
            </w:rPr>
            <w:t>P</w:t>
          </w:r>
          <w:r w:rsidR="00BE31EB">
            <w:rPr>
              <w:b/>
              <w:bCs/>
              <w:sz w:val="24"/>
            </w:rPr>
            <w:t>rojekt</w:t>
          </w:r>
        </w:p>
      </w:tc>
    </w:tr>
    <w:tr w:rsidR="00BE6BA8" w14:paraId="796017D7" w14:textId="77777777" w:rsidTr="002529CD">
      <w:trPr>
        <w:cantSplit/>
        <w:trHeight w:hRule="exact" w:val="321"/>
      </w:trPr>
      <w:tc>
        <w:tcPr>
          <w:tcW w:w="9921" w:type="dxa"/>
          <w:gridSpan w:val="3"/>
          <w:vAlign w:val="center"/>
        </w:tcPr>
        <w:p w14:paraId="37B0169B" w14:textId="5F43F3F9" w:rsidR="00BE6BA8" w:rsidRDefault="00393EBD">
          <w:pPr>
            <w:pStyle w:val="Header"/>
          </w:pPr>
          <w:r>
            <w:t>Projektauftrag</w:t>
          </w:r>
          <w:r w:rsidR="0065385A">
            <w:fldChar w:fldCharType="begin"/>
          </w:r>
          <w:r w:rsidR="0065385A">
            <w:instrText xml:space="preserve"> SUBJECT  \* MERGEFORMAT </w:instrText>
          </w:r>
          <w:r w:rsidR="0065385A">
            <w:fldChar w:fldCharType="end"/>
          </w:r>
        </w:p>
      </w:tc>
    </w:tr>
  </w:tbl>
  <w:p w14:paraId="767F83A5" w14:textId="77777777" w:rsidR="00BE6BA8" w:rsidRDefault="00BE6BA8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D6E51"/>
    <w:multiLevelType w:val="multilevel"/>
    <w:tmpl w:val="C28618F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6582EB1"/>
    <w:multiLevelType w:val="multilevel"/>
    <w:tmpl w:val="6EA4E616"/>
    <w:lvl w:ilvl="0">
      <w:start w:val="3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73F49E6"/>
    <w:multiLevelType w:val="multilevel"/>
    <w:tmpl w:val="22C08D4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 w15:restartNumberingAfterBreak="0">
    <w:nsid w:val="2A0C4723"/>
    <w:multiLevelType w:val="hybridMultilevel"/>
    <w:tmpl w:val="DCCE60C6"/>
    <w:lvl w:ilvl="0" w:tplc="1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FA6207"/>
    <w:multiLevelType w:val="hybridMultilevel"/>
    <w:tmpl w:val="56A0B26A"/>
    <w:lvl w:ilvl="0" w:tplc="0807000F">
      <w:start w:val="1"/>
      <w:numFmt w:val="decimal"/>
      <w:lvlText w:val="%1."/>
      <w:lvlJc w:val="left"/>
      <w:pPr>
        <w:ind w:left="2421" w:hanging="360"/>
      </w:pPr>
    </w:lvl>
    <w:lvl w:ilvl="1" w:tplc="08070019" w:tentative="1">
      <w:start w:val="1"/>
      <w:numFmt w:val="lowerLetter"/>
      <w:lvlText w:val="%2."/>
      <w:lvlJc w:val="left"/>
      <w:pPr>
        <w:ind w:left="3141" w:hanging="360"/>
      </w:pPr>
    </w:lvl>
    <w:lvl w:ilvl="2" w:tplc="0807001B" w:tentative="1">
      <w:start w:val="1"/>
      <w:numFmt w:val="lowerRoman"/>
      <w:lvlText w:val="%3."/>
      <w:lvlJc w:val="right"/>
      <w:pPr>
        <w:ind w:left="3861" w:hanging="180"/>
      </w:pPr>
    </w:lvl>
    <w:lvl w:ilvl="3" w:tplc="0807000F" w:tentative="1">
      <w:start w:val="1"/>
      <w:numFmt w:val="decimal"/>
      <w:lvlText w:val="%4."/>
      <w:lvlJc w:val="left"/>
      <w:pPr>
        <w:ind w:left="4581" w:hanging="360"/>
      </w:pPr>
    </w:lvl>
    <w:lvl w:ilvl="4" w:tplc="08070019" w:tentative="1">
      <w:start w:val="1"/>
      <w:numFmt w:val="lowerLetter"/>
      <w:lvlText w:val="%5."/>
      <w:lvlJc w:val="left"/>
      <w:pPr>
        <w:ind w:left="5301" w:hanging="360"/>
      </w:pPr>
    </w:lvl>
    <w:lvl w:ilvl="5" w:tplc="0807001B" w:tentative="1">
      <w:start w:val="1"/>
      <w:numFmt w:val="lowerRoman"/>
      <w:lvlText w:val="%6."/>
      <w:lvlJc w:val="right"/>
      <w:pPr>
        <w:ind w:left="6021" w:hanging="180"/>
      </w:pPr>
    </w:lvl>
    <w:lvl w:ilvl="6" w:tplc="0807000F" w:tentative="1">
      <w:start w:val="1"/>
      <w:numFmt w:val="decimal"/>
      <w:lvlText w:val="%7."/>
      <w:lvlJc w:val="left"/>
      <w:pPr>
        <w:ind w:left="6741" w:hanging="360"/>
      </w:pPr>
    </w:lvl>
    <w:lvl w:ilvl="7" w:tplc="08070019" w:tentative="1">
      <w:start w:val="1"/>
      <w:numFmt w:val="lowerLetter"/>
      <w:lvlText w:val="%8."/>
      <w:lvlJc w:val="left"/>
      <w:pPr>
        <w:ind w:left="7461" w:hanging="360"/>
      </w:pPr>
    </w:lvl>
    <w:lvl w:ilvl="8" w:tplc="0807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381D77FC"/>
    <w:multiLevelType w:val="multilevel"/>
    <w:tmpl w:val="AE6CEFF6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D8606FE"/>
    <w:multiLevelType w:val="multilevel"/>
    <w:tmpl w:val="D828F5FE"/>
    <w:lvl w:ilvl="0">
      <w:start w:val="1"/>
      <w:numFmt w:val="none"/>
      <w:lvlText w:val="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3FFB49F4"/>
    <w:multiLevelType w:val="multilevel"/>
    <w:tmpl w:val="C3307B2E"/>
    <w:lvl w:ilvl="0">
      <w:start w:val="1"/>
      <w:numFmt w:val="decimal"/>
      <w:pStyle w:val="Heading1"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DDF1E98"/>
    <w:multiLevelType w:val="hybridMultilevel"/>
    <w:tmpl w:val="D1DA1410"/>
    <w:lvl w:ilvl="0" w:tplc="0407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 w15:restartNumberingAfterBreak="0">
    <w:nsid w:val="4EAB4AC0"/>
    <w:multiLevelType w:val="multilevel"/>
    <w:tmpl w:val="32903246"/>
    <w:lvl w:ilvl="0">
      <w:start w:val="1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5E30331C"/>
    <w:multiLevelType w:val="multilevel"/>
    <w:tmpl w:val="90ACB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5E8C5A9F"/>
    <w:multiLevelType w:val="hybridMultilevel"/>
    <w:tmpl w:val="52D8AED6"/>
    <w:lvl w:ilvl="0" w:tplc="1098D476">
      <w:start w:val="1"/>
      <w:numFmt w:val="bullet"/>
      <w:pStyle w:val="List3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14E25E7"/>
    <w:multiLevelType w:val="hybridMultilevel"/>
    <w:tmpl w:val="6ACEB774"/>
    <w:lvl w:ilvl="0" w:tplc="D698024E">
      <w:start w:val="1"/>
      <w:numFmt w:val="decimal"/>
      <w:pStyle w:val="List5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289"/>
        </w:tabs>
        <w:ind w:left="22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009"/>
        </w:tabs>
        <w:ind w:left="30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729"/>
        </w:tabs>
        <w:ind w:left="37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449"/>
        </w:tabs>
        <w:ind w:left="44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169"/>
        </w:tabs>
        <w:ind w:left="51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889"/>
        </w:tabs>
        <w:ind w:left="58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609"/>
        </w:tabs>
        <w:ind w:left="66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329"/>
        </w:tabs>
        <w:ind w:left="7329" w:hanging="360"/>
      </w:pPr>
      <w:rPr>
        <w:rFonts w:ascii="Wingdings" w:hAnsi="Wingdings" w:hint="default"/>
      </w:rPr>
    </w:lvl>
  </w:abstractNum>
  <w:abstractNum w:abstractNumId="13" w15:restartNumberingAfterBreak="0">
    <w:nsid w:val="6F3F00B4"/>
    <w:multiLevelType w:val="multilevel"/>
    <w:tmpl w:val="1E16B34C"/>
    <w:lvl w:ilvl="0">
      <w:start w:val="4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71F230E1"/>
    <w:multiLevelType w:val="multilevel"/>
    <w:tmpl w:val="150820F4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7A932988"/>
    <w:multiLevelType w:val="multilevel"/>
    <w:tmpl w:val="687029C2"/>
    <w:lvl w:ilvl="0">
      <w:start w:val="2"/>
      <w:numFmt w:val="decimal"/>
      <w:isLgl/>
      <w:lvlText w:val="%1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7B21796A"/>
    <w:multiLevelType w:val="hybridMultilevel"/>
    <w:tmpl w:val="D5223704"/>
    <w:lvl w:ilvl="0" w:tplc="FA9CEA1C">
      <w:start w:val="1"/>
      <w:numFmt w:val="bullet"/>
      <w:pStyle w:val="List"/>
      <w:lvlText w:val=""/>
      <w:lvlJc w:val="left"/>
      <w:pPr>
        <w:tabs>
          <w:tab w:val="num" w:pos="2705"/>
        </w:tabs>
        <w:ind w:left="270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num w:numId="1" w16cid:durableId="1928465103">
    <w:abstractNumId w:val="16"/>
  </w:num>
  <w:num w:numId="2" w16cid:durableId="504127992">
    <w:abstractNumId w:val="7"/>
  </w:num>
  <w:num w:numId="3" w16cid:durableId="1467702290">
    <w:abstractNumId w:val="11"/>
  </w:num>
  <w:num w:numId="4" w16cid:durableId="633676613">
    <w:abstractNumId w:val="12"/>
  </w:num>
  <w:num w:numId="5" w16cid:durableId="383019677">
    <w:abstractNumId w:val="15"/>
  </w:num>
  <w:num w:numId="6" w16cid:durableId="877665873">
    <w:abstractNumId w:val="14"/>
  </w:num>
  <w:num w:numId="7" w16cid:durableId="699823253">
    <w:abstractNumId w:val="1"/>
  </w:num>
  <w:num w:numId="8" w16cid:durableId="409233896">
    <w:abstractNumId w:val="9"/>
  </w:num>
  <w:num w:numId="9" w16cid:durableId="1777015131">
    <w:abstractNumId w:val="10"/>
  </w:num>
  <w:num w:numId="10" w16cid:durableId="398093298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8182392">
    <w:abstractNumId w:val="13"/>
  </w:num>
  <w:num w:numId="12" w16cid:durableId="816578618">
    <w:abstractNumId w:val="5"/>
  </w:num>
  <w:num w:numId="13" w16cid:durableId="498891857">
    <w:abstractNumId w:val="0"/>
  </w:num>
  <w:num w:numId="14" w16cid:durableId="1144784171">
    <w:abstractNumId w:val="6"/>
  </w:num>
  <w:num w:numId="15" w16cid:durableId="1331718493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9566055">
    <w:abstractNumId w:val="3"/>
  </w:num>
  <w:num w:numId="17" w16cid:durableId="1918200137">
    <w:abstractNumId w:val="8"/>
  </w:num>
  <w:num w:numId="18" w16cid:durableId="1965499456">
    <w:abstractNumId w:val="2"/>
  </w:num>
  <w:num w:numId="19" w16cid:durableId="29618512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mirrorMargins/>
  <w:activeWritingStyle w:appName="MSWord" w:lang="de-CH" w:vendorID="9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78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114"/>
    <w:rsid w:val="00002317"/>
    <w:rsid w:val="000042D5"/>
    <w:rsid w:val="000057BB"/>
    <w:rsid w:val="00012C95"/>
    <w:rsid w:val="00016B59"/>
    <w:rsid w:val="000669E3"/>
    <w:rsid w:val="000669EF"/>
    <w:rsid w:val="00094D0A"/>
    <w:rsid w:val="000D45B4"/>
    <w:rsid w:val="000D697B"/>
    <w:rsid w:val="000E6FE9"/>
    <w:rsid w:val="000F37E8"/>
    <w:rsid w:val="000F6321"/>
    <w:rsid w:val="00112A89"/>
    <w:rsid w:val="0012376B"/>
    <w:rsid w:val="001343B9"/>
    <w:rsid w:val="00142FA2"/>
    <w:rsid w:val="00153395"/>
    <w:rsid w:val="00153423"/>
    <w:rsid w:val="00166FB3"/>
    <w:rsid w:val="00176DD7"/>
    <w:rsid w:val="0018327A"/>
    <w:rsid w:val="001919ED"/>
    <w:rsid w:val="00192C0E"/>
    <w:rsid w:val="001943CA"/>
    <w:rsid w:val="001B2A34"/>
    <w:rsid w:val="001B77F9"/>
    <w:rsid w:val="001C0E30"/>
    <w:rsid w:val="001D225C"/>
    <w:rsid w:val="001E0D0A"/>
    <w:rsid w:val="001F01EE"/>
    <w:rsid w:val="00223CAA"/>
    <w:rsid w:val="0023044A"/>
    <w:rsid w:val="002529CD"/>
    <w:rsid w:val="002617F8"/>
    <w:rsid w:val="002654AF"/>
    <w:rsid w:val="002701D5"/>
    <w:rsid w:val="00271535"/>
    <w:rsid w:val="002764E3"/>
    <w:rsid w:val="002A4F5F"/>
    <w:rsid w:val="002D6E4F"/>
    <w:rsid w:val="002E07E1"/>
    <w:rsid w:val="002F587F"/>
    <w:rsid w:val="003009CA"/>
    <w:rsid w:val="003013BB"/>
    <w:rsid w:val="0033039C"/>
    <w:rsid w:val="00334657"/>
    <w:rsid w:val="00345171"/>
    <w:rsid w:val="00356DB1"/>
    <w:rsid w:val="00361B2A"/>
    <w:rsid w:val="00366F56"/>
    <w:rsid w:val="00366FE4"/>
    <w:rsid w:val="00372F40"/>
    <w:rsid w:val="0037711E"/>
    <w:rsid w:val="00393EBD"/>
    <w:rsid w:val="003B273A"/>
    <w:rsid w:val="003C045C"/>
    <w:rsid w:val="003D0640"/>
    <w:rsid w:val="003D7E27"/>
    <w:rsid w:val="00423533"/>
    <w:rsid w:val="0044617C"/>
    <w:rsid w:val="0045458D"/>
    <w:rsid w:val="00456B7B"/>
    <w:rsid w:val="00467456"/>
    <w:rsid w:val="0048329F"/>
    <w:rsid w:val="00484F5F"/>
    <w:rsid w:val="004C365A"/>
    <w:rsid w:val="004D273D"/>
    <w:rsid w:val="004D39DF"/>
    <w:rsid w:val="004E11C2"/>
    <w:rsid w:val="004E5508"/>
    <w:rsid w:val="004F45EA"/>
    <w:rsid w:val="00532412"/>
    <w:rsid w:val="00535CDA"/>
    <w:rsid w:val="00542F2D"/>
    <w:rsid w:val="00543B8C"/>
    <w:rsid w:val="00543D6B"/>
    <w:rsid w:val="0055242F"/>
    <w:rsid w:val="00560A2F"/>
    <w:rsid w:val="00562D44"/>
    <w:rsid w:val="00573ECC"/>
    <w:rsid w:val="005827BE"/>
    <w:rsid w:val="005919DF"/>
    <w:rsid w:val="00594AE7"/>
    <w:rsid w:val="005B2425"/>
    <w:rsid w:val="005B7FAB"/>
    <w:rsid w:val="005C16AC"/>
    <w:rsid w:val="005E6C33"/>
    <w:rsid w:val="006013EE"/>
    <w:rsid w:val="00601AD6"/>
    <w:rsid w:val="00626A01"/>
    <w:rsid w:val="00630B72"/>
    <w:rsid w:val="00634284"/>
    <w:rsid w:val="0064024D"/>
    <w:rsid w:val="00642D8F"/>
    <w:rsid w:val="00642E06"/>
    <w:rsid w:val="0065385A"/>
    <w:rsid w:val="006873C0"/>
    <w:rsid w:val="006B794B"/>
    <w:rsid w:val="006D0F18"/>
    <w:rsid w:val="006D38B0"/>
    <w:rsid w:val="00713FEE"/>
    <w:rsid w:val="0072398F"/>
    <w:rsid w:val="0072575F"/>
    <w:rsid w:val="007306DE"/>
    <w:rsid w:val="00747344"/>
    <w:rsid w:val="00747619"/>
    <w:rsid w:val="0075347E"/>
    <w:rsid w:val="00755DF8"/>
    <w:rsid w:val="007809B1"/>
    <w:rsid w:val="00797E16"/>
    <w:rsid w:val="007C05F9"/>
    <w:rsid w:val="007C1EE7"/>
    <w:rsid w:val="007C6569"/>
    <w:rsid w:val="007D158C"/>
    <w:rsid w:val="007F74EB"/>
    <w:rsid w:val="0080056F"/>
    <w:rsid w:val="008104C0"/>
    <w:rsid w:val="00815C78"/>
    <w:rsid w:val="008245F1"/>
    <w:rsid w:val="00837949"/>
    <w:rsid w:val="00840B09"/>
    <w:rsid w:val="00840CCB"/>
    <w:rsid w:val="00843EC5"/>
    <w:rsid w:val="00857772"/>
    <w:rsid w:val="008630A9"/>
    <w:rsid w:val="008A7C75"/>
    <w:rsid w:val="008C5195"/>
    <w:rsid w:val="008C6ADA"/>
    <w:rsid w:val="008D4FE8"/>
    <w:rsid w:val="008E24EE"/>
    <w:rsid w:val="00902034"/>
    <w:rsid w:val="00910871"/>
    <w:rsid w:val="0092773F"/>
    <w:rsid w:val="00934276"/>
    <w:rsid w:val="00974590"/>
    <w:rsid w:val="0098136E"/>
    <w:rsid w:val="009B2F2E"/>
    <w:rsid w:val="009C2118"/>
    <w:rsid w:val="009C6046"/>
    <w:rsid w:val="009E143D"/>
    <w:rsid w:val="009F29CC"/>
    <w:rsid w:val="009F6DC8"/>
    <w:rsid w:val="00A1129C"/>
    <w:rsid w:val="00A22411"/>
    <w:rsid w:val="00A3561F"/>
    <w:rsid w:val="00A45D31"/>
    <w:rsid w:val="00A46EBE"/>
    <w:rsid w:val="00A50015"/>
    <w:rsid w:val="00A6397E"/>
    <w:rsid w:val="00A85514"/>
    <w:rsid w:val="00A96A88"/>
    <w:rsid w:val="00AA7802"/>
    <w:rsid w:val="00AB1029"/>
    <w:rsid w:val="00AB6A3A"/>
    <w:rsid w:val="00AC15B8"/>
    <w:rsid w:val="00AC18BC"/>
    <w:rsid w:val="00AD3F33"/>
    <w:rsid w:val="00AE0541"/>
    <w:rsid w:val="00AE6A97"/>
    <w:rsid w:val="00B031E7"/>
    <w:rsid w:val="00B05165"/>
    <w:rsid w:val="00B077D4"/>
    <w:rsid w:val="00B12053"/>
    <w:rsid w:val="00B31B27"/>
    <w:rsid w:val="00B47459"/>
    <w:rsid w:val="00B508F7"/>
    <w:rsid w:val="00B6662F"/>
    <w:rsid w:val="00B70FF0"/>
    <w:rsid w:val="00B71335"/>
    <w:rsid w:val="00BB69F9"/>
    <w:rsid w:val="00BD76A2"/>
    <w:rsid w:val="00BE31EB"/>
    <w:rsid w:val="00BE6BA8"/>
    <w:rsid w:val="00BF0795"/>
    <w:rsid w:val="00BF4BD2"/>
    <w:rsid w:val="00C175E8"/>
    <w:rsid w:val="00C22D47"/>
    <w:rsid w:val="00C25FE9"/>
    <w:rsid w:val="00C42A15"/>
    <w:rsid w:val="00C46A5E"/>
    <w:rsid w:val="00C55C50"/>
    <w:rsid w:val="00C70997"/>
    <w:rsid w:val="00C7641F"/>
    <w:rsid w:val="00CA149F"/>
    <w:rsid w:val="00CB4262"/>
    <w:rsid w:val="00CE334B"/>
    <w:rsid w:val="00CF77A1"/>
    <w:rsid w:val="00D230B3"/>
    <w:rsid w:val="00D25209"/>
    <w:rsid w:val="00D25E85"/>
    <w:rsid w:val="00D314AD"/>
    <w:rsid w:val="00D3241E"/>
    <w:rsid w:val="00D3372D"/>
    <w:rsid w:val="00D41577"/>
    <w:rsid w:val="00D514D0"/>
    <w:rsid w:val="00D61970"/>
    <w:rsid w:val="00D94CDA"/>
    <w:rsid w:val="00DA2D4C"/>
    <w:rsid w:val="00DA7D38"/>
    <w:rsid w:val="00DB2320"/>
    <w:rsid w:val="00DB6E3F"/>
    <w:rsid w:val="00DC0BF6"/>
    <w:rsid w:val="00DD4D45"/>
    <w:rsid w:val="00DD6947"/>
    <w:rsid w:val="00DF4764"/>
    <w:rsid w:val="00DF6A7F"/>
    <w:rsid w:val="00DF7114"/>
    <w:rsid w:val="00E11360"/>
    <w:rsid w:val="00E4072B"/>
    <w:rsid w:val="00E45924"/>
    <w:rsid w:val="00E474D6"/>
    <w:rsid w:val="00E67F4C"/>
    <w:rsid w:val="00EB7CD4"/>
    <w:rsid w:val="00EF3B68"/>
    <w:rsid w:val="00F0388D"/>
    <w:rsid w:val="00F04FC4"/>
    <w:rsid w:val="00F2121E"/>
    <w:rsid w:val="00F25E34"/>
    <w:rsid w:val="00F57B2A"/>
    <w:rsid w:val="00F96830"/>
    <w:rsid w:val="00FA452C"/>
    <w:rsid w:val="00FB0652"/>
    <w:rsid w:val="00FB3268"/>
    <w:rsid w:val="00FB7EDB"/>
    <w:rsid w:val="00FC1186"/>
    <w:rsid w:val="06F714B1"/>
    <w:rsid w:val="14A2834D"/>
    <w:rsid w:val="1C946CD5"/>
    <w:rsid w:val="22B6FDB0"/>
    <w:rsid w:val="2C44B799"/>
    <w:rsid w:val="4AC3F3F5"/>
    <w:rsid w:val="4C1D8FEE"/>
    <w:rsid w:val="7069C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CC0D40"/>
  <w15:docId w15:val="{08FCB577-A7AC-42D9-AFE7-48ED4C0E8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F33"/>
    <w:rPr>
      <w:rFonts w:ascii="Arial" w:hAnsi="Arial"/>
      <w:sz w:val="22"/>
      <w:szCs w:val="24"/>
      <w:lang w:eastAsia="de-DE"/>
    </w:rPr>
  </w:style>
  <w:style w:type="paragraph" w:styleId="Heading1">
    <w:name w:val="heading 1"/>
    <w:basedOn w:val="Normal"/>
    <w:next w:val="BodyText"/>
    <w:qFormat/>
    <w:rsid w:val="00D230B3"/>
    <w:pPr>
      <w:keepNext/>
      <w:numPr>
        <w:numId w:val="2"/>
      </w:numPr>
      <w:pBdr>
        <w:bottom w:val="single" w:sz="4" w:space="1" w:color="auto"/>
      </w:pBdr>
      <w:spacing w:before="24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BodyText"/>
    <w:qFormat/>
    <w:rsid w:val="00D230B3"/>
    <w:pPr>
      <w:keepNext/>
      <w:keepLines/>
      <w:numPr>
        <w:ilvl w:val="1"/>
        <w:numId w:val="2"/>
      </w:numPr>
      <w:spacing w:before="240" w:after="120"/>
      <w:outlineLvl w:val="1"/>
    </w:pPr>
    <w:rPr>
      <w:b/>
      <w:bCs/>
      <w:sz w:val="24"/>
    </w:rPr>
  </w:style>
  <w:style w:type="paragraph" w:styleId="Heading3">
    <w:name w:val="heading 3"/>
    <w:basedOn w:val="Normal"/>
    <w:next w:val="BodyText"/>
    <w:qFormat/>
    <w:rsid w:val="00D230B3"/>
    <w:pPr>
      <w:keepNext/>
      <w:numPr>
        <w:ilvl w:val="2"/>
        <w:numId w:val="2"/>
      </w:numPr>
      <w:spacing w:before="360" w:after="120"/>
      <w:outlineLvl w:val="2"/>
    </w:pPr>
    <w:rPr>
      <w:b/>
      <w:kern w:val="28"/>
      <w:sz w:val="24"/>
    </w:rPr>
  </w:style>
  <w:style w:type="paragraph" w:styleId="Heading4">
    <w:name w:val="heading 4"/>
    <w:basedOn w:val="Heading3"/>
    <w:next w:val="BodyText"/>
    <w:qFormat/>
    <w:rsid w:val="00D230B3"/>
    <w:pPr>
      <w:numPr>
        <w:ilvl w:val="3"/>
      </w:numPr>
      <w:outlineLvl w:val="3"/>
    </w:pPr>
    <w:rPr>
      <w:b w:val="0"/>
    </w:rPr>
  </w:style>
  <w:style w:type="paragraph" w:styleId="Heading5">
    <w:name w:val="heading 5"/>
    <w:basedOn w:val="Normal"/>
    <w:next w:val="Normal"/>
    <w:qFormat/>
    <w:rsid w:val="00D230B3"/>
    <w:pPr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D230B3"/>
    <w:pPr>
      <w:numPr>
        <w:ilvl w:val="5"/>
        <w:numId w:val="2"/>
      </w:numPr>
      <w:spacing w:before="240" w:after="60"/>
      <w:outlineLvl w:val="5"/>
    </w:pPr>
    <w:rPr>
      <w:rFonts w:ascii="Times New Roman" w:hAnsi="Times New Roman"/>
      <w:i/>
    </w:rPr>
  </w:style>
  <w:style w:type="paragraph" w:styleId="Heading7">
    <w:name w:val="heading 7"/>
    <w:basedOn w:val="Normal"/>
    <w:next w:val="Normal"/>
    <w:qFormat/>
    <w:rsid w:val="00D230B3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D230B3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D230B3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D3F33"/>
    <w:pPr>
      <w:tabs>
        <w:tab w:val="right" w:pos="9921"/>
      </w:tabs>
      <w:spacing w:before="60" w:after="240"/>
      <w:ind w:left="1701"/>
    </w:pPr>
    <w:rPr>
      <w:lang w:val="de-DE"/>
    </w:rPr>
  </w:style>
  <w:style w:type="paragraph" w:styleId="Header">
    <w:name w:val="header"/>
    <w:basedOn w:val="Normal"/>
    <w:rsid w:val="00D230B3"/>
    <w:pPr>
      <w:tabs>
        <w:tab w:val="center" w:pos="5103"/>
        <w:tab w:val="right" w:pos="9639"/>
      </w:tabs>
      <w:jc w:val="center"/>
    </w:pPr>
  </w:style>
  <w:style w:type="paragraph" w:styleId="Footer">
    <w:name w:val="footer"/>
    <w:basedOn w:val="Normal"/>
    <w:rsid w:val="00D230B3"/>
    <w:pPr>
      <w:pBdr>
        <w:top w:val="single" w:sz="4" w:space="1" w:color="auto"/>
      </w:pBdr>
      <w:tabs>
        <w:tab w:val="right" w:pos="9923"/>
      </w:tabs>
    </w:pPr>
    <w:rPr>
      <w:sz w:val="18"/>
    </w:rPr>
  </w:style>
  <w:style w:type="paragraph" w:styleId="TOC1">
    <w:name w:val="toc 1"/>
    <w:basedOn w:val="BodyText"/>
    <w:next w:val="BodyText"/>
    <w:autoRedefine/>
    <w:uiPriority w:val="39"/>
    <w:rsid w:val="002617F8"/>
    <w:pPr>
      <w:tabs>
        <w:tab w:val="clear" w:pos="9921"/>
        <w:tab w:val="left" w:pos="1985"/>
        <w:tab w:val="right" w:leader="dot" w:pos="9911"/>
      </w:tabs>
      <w:spacing w:before="120" w:after="0"/>
    </w:pPr>
    <w:rPr>
      <w:rFonts w:asciiTheme="minorHAnsi" w:hAnsiTheme="minorHAnsi"/>
      <w:b/>
      <w:bCs/>
      <w:szCs w:val="22"/>
      <w:lang w:val="de-CH"/>
    </w:rPr>
  </w:style>
  <w:style w:type="paragraph" w:styleId="List">
    <w:name w:val="List"/>
    <w:basedOn w:val="Normal"/>
    <w:rsid w:val="00E11360"/>
    <w:pPr>
      <w:keepNext/>
      <w:keepLines/>
      <w:numPr>
        <w:numId w:val="1"/>
      </w:numPr>
      <w:tabs>
        <w:tab w:val="clear" w:pos="2705"/>
        <w:tab w:val="left" w:pos="1276"/>
        <w:tab w:val="left" w:pos="1701"/>
      </w:tabs>
      <w:spacing w:before="120"/>
      <w:ind w:left="1701"/>
    </w:pPr>
    <w:rPr>
      <w:sz w:val="24"/>
      <w:szCs w:val="20"/>
    </w:rPr>
  </w:style>
  <w:style w:type="paragraph" w:customStyle="1" w:styleId="Bild">
    <w:name w:val="Bild"/>
    <w:basedOn w:val="BodyText"/>
    <w:pPr>
      <w:keepNext/>
      <w:keepLines/>
      <w:pBdr>
        <w:top w:val="single" w:sz="4" w:space="1" w:color="auto"/>
        <w:left w:val="single" w:sz="4" w:space="0" w:color="auto"/>
        <w:bottom w:val="single" w:sz="4" w:space="1" w:color="auto"/>
        <w:right w:val="single" w:sz="4" w:space="0" w:color="auto"/>
      </w:pBdr>
      <w:spacing w:after="0"/>
      <w:jc w:val="center"/>
    </w:pPr>
  </w:style>
  <w:style w:type="paragraph" w:customStyle="1" w:styleId="Beispiel">
    <w:name w:val="Beispiel"/>
    <w:basedOn w:val="BodyText"/>
    <w:next w:val="BodyText"/>
    <w:pPr>
      <w:keepNext/>
      <w:shd w:val="pct5" w:color="auto" w:fill="auto"/>
      <w:spacing w:before="40" w:after="40"/>
    </w:pPr>
  </w:style>
  <w:style w:type="paragraph" w:customStyle="1" w:styleId="Tabelle">
    <w:name w:val="Tabelle"/>
    <w:basedOn w:val="BodyText"/>
    <w:rsid w:val="0072575F"/>
    <w:pPr>
      <w:keepNext/>
      <w:keepLines/>
      <w:spacing w:before="0" w:after="0"/>
      <w:ind w:left="0"/>
      <w:jc w:val="center"/>
    </w:pPr>
    <w:rPr>
      <w:noProof/>
      <w:lang w:val="de-CH" w:eastAsia="de-LI"/>
    </w:rPr>
  </w:style>
  <w:style w:type="paragraph" w:styleId="TOC2">
    <w:name w:val="toc 2"/>
    <w:basedOn w:val="Normal"/>
    <w:next w:val="Normal"/>
    <w:autoRedefine/>
    <w:uiPriority w:val="39"/>
    <w:rsid w:val="002617F8"/>
    <w:pPr>
      <w:tabs>
        <w:tab w:val="left" w:pos="1701"/>
        <w:tab w:val="left" w:pos="2220"/>
        <w:tab w:val="right" w:leader="dot" w:pos="9911"/>
      </w:tabs>
      <w:ind w:left="1985"/>
    </w:pPr>
    <w:rPr>
      <w:rFonts w:asciiTheme="minorHAnsi" w:hAnsiTheme="minorHAnsi"/>
      <w:iCs/>
      <w:szCs w:val="22"/>
    </w:rPr>
  </w:style>
  <w:style w:type="paragraph" w:styleId="TOC3">
    <w:name w:val="toc 3"/>
    <w:basedOn w:val="TOC2"/>
    <w:next w:val="BodyText"/>
    <w:autoRedefine/>
    <w:uiPriority w:val="39"/>
    <w:rsid w:val="002617F8"/>
    <w:pPr>
      <w:ind w:left="2268"/>
    </w:pPr>
    <w:rPr>
      <w:iCs w:val="0"/>
    </w:rPr>
  </w:style>
  <w:style w:type="paragraph" w:styleId="TOC4">
    <w:name w:val="toc 4"/>
    <w:basedOn w:val="Normal"/>
    <w:next w:val="Normal"/>
    <w:autoRedefine/>
    <w:semiHidden/>
    <w:rsid w:val="00D230B3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D230B3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D230B3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D230B3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D230B3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D230B3"/>
    <w:pPr>
      <w:ind w:left="1760"/>
    </w:pPr>
    <w:rPr>
      <w:rFonts w:asciiTheme="minorHAnsi" w:hAnsiTheme="minorHAnsi"/>
      <w:sz w:val="20"/>
      <w:szCs w:val="20"/>
    </w:rPr>
  </w:style>
  <w:style w:type="paragraph" w:customStyle="1" w:styleId="FragenZiele">
    <w:name w:val="Fragen / Ziele"/>
    <w:basedOn w:val="BodyText"/>
    <w:pPr>
      <w:shd w:val="pct5" w:color="auto" w:fill="FFFFFF"/>
      <w:tabs>
        <w:tab w:val="num" w:pos="2268"/>
      </w:tabs>
      <w:spacing w:before="0" w:after="0"/>
      <w:ind w:left="2268" w:hanging="283"/>
    </w:pPr>
  </w:style>
  <w:style w:type="paragraph" w:customStyle="1" w:styleId="vorBild">
    <w:name w:val="vor Bild"/>
    <w:basedOn w:val="BodyText"/>
    <w:next w:val="Bild"/>
    <w:pPr>
      <w:keepNext/>
    </w:pPr>
  </w:style>
  <w:style w:type="paragraph" w:styleId="TableofFigures">
    <w:name w:val="table of figures"/>
    <w:basedOn w:val="BodyText"/>
    <w:next w:val="Tabelle"/>
    <w:semiHidden/>
    <w:pPr>
      <w:spacing w:before="0" w:after="20"/>
      <w:ind w:left="403" w:hanging="403"/>
    </w:pPr>
  </w:style>
  <w:style w:type="paragraph" w:customStyle="1" w:styleId="FragenZiele2">
    <w:name w:val="Fragen / Ziele 2"/>
    <w:basedOn w:val="FragenZiele"/>
    <w:pPr>
      <w:tabs>
        <w:tab w:val="clear" w:pos="2268"/>
        <w:tab w:val="num" w:pos="2552"/>
      </w:tabs>
      <w:ind w:left="2552"/>
    </w:pPr>
  </w:style>
  <w:style w:type="paragraph" w:customStyle="1" w:styleId="Liste3">
    <w:name w:val="Liste3"/>
    <w:basedOn w:val="List"/>
    <w:pPr>
      <w:numPr>
        <w:numId w:val="0"/>
      </w:numPr>
      <w:tabs>
        <w:tab w:val="left" w:pos="4253"/>
      </w:tabs>
      <w:spacing w:after="120"/>
      <w:ind w:left="4253" w:hanging="2552"/>
    </w:pPr>
  </w:style>
  <w:style w:type="paragraph" w:customStyle="1" w:styleId="Titel1">
    <w:name w:val="Titel 1"/>
    <w:basedOn w:val="Normal"/>
    <w:next w:val="BodyText"/>
    <w:rsid w:val="00423533"/>
    <w:pPr>
      <w:keepNext/>
      <w:pBdr>
        <w:bottom w:val="single" w:sz="4" w:space="1" w:color="auto"/>
      </w:pBdr>
      <w:spacing w:after="360"/>
    </w:pPr>
    <w:rPr>
      <w:b/>
      <w:sz w:val="28"/>
    </w:rPr>
  </w:style>
  <w:style w:type="paragraph" w:customStyle="1" w:styleId="Inhalt">
    <w:name w:val="Inhalt"/>
    <w:basedOn w:val="BodyText"/>
    <w:pPr>
      <w:pBdr>
        <w:bottom w:val="single" w:sz="4" w:space="1" w:color="auto"/>
      </w:pBdr>
      <w:spacing w:before="0"/>
      <w:ind w:hanging="1701"/>
    </w:pPr>
    <w:rPr>
      <w:b/>
      <w:sz w:val="28"/>
    </w:rPr>
  </w:style>
  <w:style w:type="paragraph" w:styleId="List2">
    <w:name w:val="List 2"/>
    <w:basedOn w:val="List"/>
    <w:rsid w:val="00D230B3"/>
    <w:pPr>
      <w:numPr>
        <w:numId w:val="0"/>
      </w:numPr>
      <w:spacing w:before="60" w:after="60"/>
    </w:pPr>
    <w:rPr>
      <w:vanish/>
      <w:shd w:val="clear" w:color="auto" w:fill="CCFFCC"/>
    </w:rPr>
  </w:style>
  <w:style w:type="paragraph" w:customStyle="1" w:styleId="C-Code">
    <w:name w:val="C-Code"/>
    <w:basedOn w:val="BodyText"/>
    <w:rsid w:val="00D230B3"/>
    <w:pPr>
      <w:ind w:left="0"/>
    </w:pPr>
    <w:rPr>
      <w:rFonts w:ascii="Courier New" w:hAnsi="Courier New"/>
      <w:szCs w:val="20"/>
      <w:lang w:val="en-US"/>
    </w:rPr>
  </w:style>
  <w:style w:type="paragraph" w:styleId="Title">
    <w:name w:val="Title"/>
    <w:basedOn w:val="Normal"/>
    <w:qFormat/>
    <w:rsid w:val="009B2F2E"/>
    <w:pPr>
      <w:keepNext/>
      <w:spacing w:before="240" w:after="60"/>
      <w:ind w:left="1701"/>
      <w:outlineLvl w:val="0"/>
    </w:pPr>
    <w:rPr>
      <w:rFonts w:cs="Arial"/>
      <w:b/>
      <w:bCs/>
      <w:kern w:val="28"/>
      <w:szCs w:val="32"/>
    </w:rPr>
  </w:style>
  <w:style w:type="paragraph" w:customStyle="1" w:styleId="Inhaltsverzeichnis">
    <w:name w:val="Inhaltsverzeichnis"/>
    <w:basedOn w:val="Normal"/>
    <w:next w:val="Normal"/>
    <w:rsid w:val="00D230B3"/>
    <w:pPr>
      <w:pBdr>
        <w:bottom w:val="single" w:sz="4" w:space="1" w:color="auto"/>
      </w:pBdr>
      <w:tabs>
        <w:tab w:val="right" w:pos="9923"/>
      </w:tabs>
      <w:spacing w:after="240"/>
      <w:ind w:firstLine="1701"/>
    </w:pPr>
    <w:rPr>
      <w:b/>
      <w:sz w:val="28"/>
    </w:rPr>
  </w:style>
  <w:style w:type="paragraph" w:customStyle="1" w:styleId="C-Code-Listing">
    <w:name w:val="C-Code-Listing"/>
    <w:basedOn w:val="C-Code"/>
    <w:rsid w:val="00D230B3"/>
    <w:pPr>
      <w:spacing w:before="20" w:after="20"/>
    </w:pPr>
    <w:rPr>
      <w:sz w:val="20"/>
    </w:rPr>
  </w:style>
  <w:style w:type="paragraph" w:customStyle="1" w:styleId="C-Code2">
    <w:name w:val="C-Code 2"/>
    <w:basedOn w:val="C-Code"/>
    <w:rsid w:val="00D230B3"/>
    <w:rPr>
      <w:vanish/>
      <w:shd w:val="clear" w:color="auto" w:fill="CCFFCC"/>
    </w:rPr>
  </w:style>
  <w:style w:type="paragraph" w:styleId="List3">
    <w:name w:val="List 3"/>
    <w:basedOn w:val="List"/>
    <w:rsid w:val="00D230B3"/>
    <w:pPr>
      <w:numPr>
        <w:numId w:val="3"/>
      </w:numPr>
      <w:tabs>
        <w:tab w:val="clear" w:pos="2988"/>
        <w:tab w:val="num" w:pos="2268"/>
      </w:tabs>
      <w:spacing w:before="60"/>
      <w:ind w:left="2269" w:hanging="284"/>
    </w:pPr>
  </w:style>
  <w:style w:type="paragraph" w:styleId="List5">
    <w:name w:val="List 5"/>
    <w:basedOn w:val="List4"/>
    <w:rsid w:val="00C55C50"/>
    <w:pPr>
      <w:numPr>
        <w:numId w:val="4"/>
      </w:numPr>
      <w:spacing w:before="60" w:after="60"/>
    </w:pPr>
    <w:rPr>
      <w:sz w:val="24"/>
      <w:lang w:val="de-DE"/>
    </w:rPr>
  </w:style>
  <w:style w:type="paragraph" w:styleId="List4">
    <w:name w:val="List 4"/>
    <w:basedOn w:val="Normal"/>
    <w:rsid w:val="00C55C50"/>
    <w:pPr>
      <w:ind w:left="1132" w:hanging="283"/>
    </w:pPr>
  </w:style>
  <w:style w:type="character" w:styleId="Hyperlink">
    <w:name w:val="Hyperlink"/>
    <w:uiPriority w:val="99"/>
    <w:unhideWhenUsed/>
    <w:rsid w:val="00BD7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1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41577"/>
    <w:rPr>
      <w:rFonts w:ascii="Tahoma" w:hAnsi="Tahoma" w:cs="Tahoma"/>
      <w:sz w:val="16"/>
      <w:szCs w:val="16"/>
      <w:lang w:val="de-CH" w:eastAsia="de-DE"/>
    </w:rPr>
  </w:style>
  <w:style w:type="table" w:styleId="TableGrid">
    <w:name w:val="Table Grid"/>
    <w:basedOn w:val="TableNormal"/>
    <w:uiPriority w:val="59"/>
    <w:rsid w:val="00601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uiPriority w:val="33"/>
    <w:qFormat/>
    <w:rsid w:val="00423533"/>
    <w:rPr>
      <w:b/>
      <w:bCs/>
      <w:smallCaps/>
      <w:spacing w:val="5"/>
    </w:rPr>
  </w:style>
  <w:style w:type="character" w:styleId="FollowedHyperlink">
    <w:name w:val="FollowedHyperlink"/>
    <w:uiPriority w:val="99"/>
    <w:semiHidden/>
    <w:unhideWhenUsed/>
    <w:rsid w:val="00BE6BA8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5514"/>
    <w:pPr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/>
      <w:bCs/>
      <w:color w:val="365F91"/>
      <w:kern w:val="0"/>
      <w:szCs w:val="28"/>
      <w:lang w:eastAsia="de-CH"/>
    </w:rPr>
  </w:style>
  <w:style w:type="character" w:styleId="Emphasis">
    <w:name w:val="Emphasis"/>
    <w:basedOn w:val="DefaultParagraphFont"/>
    <w:uiPriority w:val="20"/>
    <w:qFormat/>
    <w:rsid w:val="002617F8"/>
    <w:rPr>
      <w:i/>
      <w:iCs/>
    </w:rPr>
  </w:style>
  <w:style w:type="paragraph" w:customStyle="1" w:styleId="TableContents">
    <w:name w:val="Table Contents"/>
    <w:basedOn w:val="Normal"/>
    <w:rsid w:val="00D94CDA"/>
    <w:pPr>
      <w:suppressLineNumbers/>
      <w:autoSpaceDN w:val="0"/>
      <w:textAlignment w:val="baseline"/>
    </w:pPr>
    <w:rPr>
      <w:kern w:val="3"/>
      <w:sz w:val="24"/>
      <w:szCs w:val="20"/>
      <w:lang w:eastAsia="zh-CN"/>
    </w:rPr>
  </w:style>
  <w:style w:type="paragraph" w:styleId="ListParagraph">
    <w:name w:val="List Paragraph"/>
    <w:basedOn w:val="Normal"/>
    <w:uiPriority w:val="34"/>
    <w:qFormat/>
    <w:rsid w:val="00D94CDA"/>
    <w:pPr>
      <w:ind w:left="720"/>
      <w:contextualSpacing/>
    </w:p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B051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ython\Downloads\Projektidee%20(1)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e043b3-76be-413d-91a2-b25935a83968">
      <Terms xmlns="http://schemas.microsoft.com/office/infopath/2007/PartnerControls"/>
    </lcf76f155ced4ddcb4097134ff3c332f>
    <TaxCatchAll xmlns="e550097f-40a3-4682-8fae-96fbd52086d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6B952511C17694E8EB7C6C70CBEB802" ma:contentTypeVersion="15" ma:contentTypeDescription="Ein neues Dokument erstellen." ma:contentTypeScope="" ma:versionID="b581eec845e6953bfb81d42d871b8f14">
  <xsd:schema xmlns:xsd="http://www.w3.org/2001/XMLSchema" xmlns:xs="http://www.w3.org/2001/XMLSchema" xmlns:p="http://schemas.microsoft.com/office/2006/metadata/properties" xmlns:ns2="72e043b3-76be-413d-91a2-b25935a83968" xmlns:ns3="e550097f-40a3-4682-8fae-96fbd52086df" targetNamespace="http://schemas.microsoft.com/office/2006/metadata/properties" ma:root="true" ma:fieldsID="b24dbb88411cbfda71693a0ee4952c2c" ns2:_="" ns3:_="">
    <xsd:import namespace="72e043b3-76be-413d-91a2-b25935a83968"/>
    <xsd:import namespace="e550097f-40a3-4682-8fae-96fbd52086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043b3-76be-413d-91a2-b25935a839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Bildmarkierungen" ma:readOnly="false" ma:fieldId="{5cf76f15-5ced-4ddc-b409-7134ff3c332f}" ma:taxonomyMulti="true" ma:sspId="8d707317-08a4-4a99-9493-f18ee9983d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50097f-40a3-4682-8fae-96fbd52086d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2" nillable="true" ma:displayName="Taxonomy Catch All Column" ma:hidden="true" ma:list="{4278ae33-97d8-460c-868b-ba64665a9408}" ma:internalName="TaxCatchAll" ma:showField="CatchAllData" ma:web="e550097f-40a3-4682-8fae-96fbd52086d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B33E2-7506-4B59-A7B9-A7DAF0999C67}">
  <ds:schemaRefs>
    <ds:schemaRef ds:uri="http://schemas.microsoft.com/office/2006/metadata/properties"/>
    <ds:schemaRef ds:uri="http://schemas.microsoft.com/office/infopath/2007/PartnerControls"/>
    <ds:schemaRef ds:uri="72e043b3-76be-413d-91a2-b25935a83968"/>
    <ds:schemaRef ds:uri="e550097f-40a3-4682-8fae-96fbd52086df"/>
  </ds:schemaRefs>
</ds:datastoreItem>
</file>

<file path=customXml/itemProps2.xml><?xml version="1.0" encoding="utf-8"?>
<ds:datastoreItem xmlns:ds="http://schemas.openxmlformats.org/officeDocument/2006/customXml" ds:itemID="{A512F4B2-31CC-4E0C-927E-223C2F4767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043b3-76be-413d-91a2-b25935a83968"/>
    <ds:schemaRef ds:uri="e550097f-40a3-4682-8fae-96fbd52086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DC4A1D-A99C-4B95-BE4D-76AF2C8A9D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377415-049E-49A4-B2DC-9104B10C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Projektidee (1)</Template>
  <TotalTime>0</TotalTime>
  <Pages>1</Pages>
  <Words>139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Gewerblich-industrielles Bildungszentrum Zug GIBZ</Company>
  <LinksUpToDate>false</LinksUpToDate>
  <CharactersWithSpaces>1019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Maze</dc:creator>
  <cp:keywords/>
  <dc:description>Version 1.0 / Januar 2019</dc:description>
  <cp:lastModifiedBy>Sidney Edwin Hyde</cp:lastModifiedBy>
  <cp:revision>2</cp:revision>
  <cp:lastPrinted>2015-03-24T17:42:00Z</cp:lastPrinted>
  <dcterms:created xsi:type="dcterms:W3CDTF">2023-06-01T17:04:00Z</dcterms:created>
  <dcterms:modified xsi:type="dcterms:W3CDTF">2023-06-01T17:04:00Z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prache">
    <vt:lpwstr>Deutsch</vt:lpwstr>
  </property>
  <property fmtid="{D5CDD505-2E9C-101B-9397-08002B2CF9AE}" pid="3" name="Status">
    <vt:lpwstr>in Arbeit</vt:lpwstr>
  </property>
  <property fmtid="{D5CDD505-2E9C-101B-9397-08002B2CF9AE}" pid="4" name="Herausgeber">
    <vt:lpwstr>Rolf H. Hirschi</vt:lpwstr>
  </property>
  <property fmtid="{D5CDD505-2E9C-101B-9397-08002B2CF9AE}" pid="5" name="ContentTypeId">
    <vt:lpwstr>0x01010046B952511C17694E8EB7C6C70CBEB802</vt:lpwstr>
  </property>
  <property fmtid="{D5CDD505-2E9C-101B-9397-08002B2CF9AE}" pid="6" name="MediaServiceImageTags">
    <vt:lpwstr/>
  </property>
</Properties>
</file>